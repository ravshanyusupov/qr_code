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4447" w14:textId="77777777" w:rsidR="00064E06" w:rsidRDefault="00892A34" w:rsidP="00935CB9">
      <w:pPr>
        <w:pStyle w:val="Heading2"/>
      </w:pPr>
      <w:r>
        <w:t xml:space="preserve">A: </w:t>
      </w:r>
    </w:p>
    <w:p w14:paraId="2FF228AD" w14:textId="0B02566D" w:rsidR="00A03B6D" w:rsidRDefault="00261474" w:rsidP="00935CB9">
      <w:pPr>
        <w:pStyle w:val="Heading2"/>
      </w:pPr>
      <w:r>
        <w:t>24</w:t>
      </w:r>
      <w:r w:rsidR="00593F30">
        <w:t>(</w:t>
      </w:r>
      <w:r w:rsidR="008E3E3C">
        <w:t xml:space="preserve">women) * </w:t>
      </w:r>
      <w:r>
        <w:t xml:space="preserve"> </w:t>
      </w:r>
      <w:r w:rsidR="00A166B6">
        <w:t>2.125 = 51</w:t>
      </w:r>
    </w:p>
    <w:p w14:paraId="73BA462C" w14:textId="64E87E7C" w:rsidR="00064E06" w:rsidRDefault="00064E06" w:rsidP="00064E06">
      <w:r>
        <w:t xml:space="preserve">20(men) </w:t>
      </w:r>
      <w:r w:rsidR="00A1600D">
        <w:t xml:space="preserve">* </w:t>
      </w:r>
      <w:r w:rsidR="00FF7B9A">
        <w:t>3.75 = 75</w:t>
      </w:r>
    </w:p>
    <w:p w14:paraId="4649394E" w14:textId="410D1C20" w:rsidR="00E413E1" w:rsidRDefault="00E413E1" w:rsidP="00064E06">
      <w:r>
        <w:t>51+75 = 126</w:t>
      </w:r>
    </w:p>
    <w:p w14:paraId="2EFCD596" w14:textId="09B17BAD" w:rsidR="00F40B7F" w:rsidRDefault="00F40B7F" w:rsidP="00064E06">
      <w:r>
        <w:t>126</w:t>
      </w:r>
      <w:r w:rsidR="00334B3C">
        <w:t xml:space="preserve">\8 = </w:t>
      </w:r>
      <w:r w:rsidR="006007C1">
        <w:t>15.75= 16</w:t>
      </w:r>
    </w:p>
    <w:p w14:paraId="78E25910" w14:textId="1E7FA404" w:rsidR="001D22A0" w:rsidRDefault="001D22A0" w:rsidP="00064E06"/>
    <w:p w14:paraId="21C3E1D5" w14:textId="3A7852C2" w:rsidR="001D22A0" w:rsidRDefault="001D22A0" w:rsidP="00064E06">
      <w:r>
        <w:t>B:</w:t>
      </w:r>
    </w:p>
    <w:p w14:paraId="350BAB4D" w14:textId="4821494D" w:rsidR="001D22A0" w:rsidRPr="00064E06" w:rsidRDefault="001D22A0" w:rsidP="00064E06">
      <w:r>
        <w:t>16 * 11.89</w:t>
      </w:r>
      <w:r w:rsidR="00B36638">
        <w:t xml:space="preserve"> = </w:t>
      </w:r>
      <w:r w:rsidR="00AE0332">
        <w:t>$190</w:t>
      </w:r>
      <w:r w:rsidR="00A05AA6">
        <w:t>.24</w:t>
      </w:r>
    </w:p>
    <w:p w14:paraId="45C29F07" w14:textId="77777777" w:rsidR="00064E06" w:rsidRPr="00064E06" w:rsidRDefault="00064E06" w:rsidP="00064E06"/>
    <w:p w14:paraId="3AD41B90" w14:textId="77777777" w:rsidR="008E3E3C" w:rsidRPr="008E3E3C" w:rsidRDefault="008E3E3C" w:rsidP="008E3E3C"/>
    <w:sectPr w:rsidR="008E3E3C" w:rsidRPr="008E3E3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6181" w14:textId="77777777" w:rsidR="002403FE" w:rsidRDefault="002403FE">
      <w:r>
        <w:separator/>
      </w:r>
    </w:p>
    <w:p w14:paraId="6E026C60" w14:textId="77777777" w:rsidR="002403FE" w:rsidRDefault="002403FE"/>
  </w:endnote>
  <w:endnote w:type="continuationSeparator" w:id="0">
    <w:p w14:paraId="3F04BA4B" w14:textId="77777777" w:rsidR="002403FE" w:rsidRDefault="002403FE">
      <w:r>
        <w:continuationSeparator/>
      </w:r>
    </w:p>
    <w:p w14:paraId="336BA7E3" w14:textId="77777777" w:rsidR="002403FE" w:rsidRDefault="00240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4EEE5" w14:textId="77777777" w:rsidR="000C7148" w:rsidRDefault="001F0E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6182" w14:textId="77777777" w:rsidR="002403FE" w:rsidRDefault="002403FE">
      <w:r>
        <w:separator/>
      </w:r>
    </w:p>
    <w:p w14:paraId="6C4B7F42" w14:textId="77777777" w:rsidR="002403FE" w:rsidRDefault="002403FE"/>
  </w:footnote>
  <w:footnote w:type="continuationSeparator" w:id="0">
    <w:p w14:paraId="58A5F6BD" w14:textId="77777777" w:rsidR="002403FE" w:rsidRDefault="002403FE">
      <w:r>
        <w:continuationSeparator/>
      </w:r>
    </w:p>
    <w:p w14:paraId="71F79AE8" w14:textId="77777777" w:rsidR="002403FE" w:rsidRDefault="002403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53234">
    <w:abstractNumId w:val="1"/>
  </w:num>
  <w:num w:numId="2" w16cid:durableId="1954246110">
    <w:abstractNumId w:val="0"/>
  </w:num>
  <w:num w:numId="3" w16cid:durableId="1442797473">
    <w:abstractNumId w:val="2"/>
  </w:num>
  <w:num w:numId="4" w16cid:durableId="1307470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FE"/>
    <w:rsid w:val="00064E06"/>
    <w:rsid w:val="00096718"/>
    <w:rsid w:val="000C7148"/>
    <w:rsid w:val="000F301D"/>
    <w:rsid w:val="001D22A0"/>
    <w:rsid w:val="002403FE"/>
    <w:rsid w:val="00261474"/>
    <w:rsid w:val="00334B3C"/>
    <w:rsid w:val="00457D56"/>
    <w:rsid w:val="004B4DA9"/>
    <w:rsid w:val="00577AED"/>
    <w:rsid w:val="00593F30"/>
    <w:rsid w:val="006007C1"/>
    <w:rsid w:val="00615464"/>
    <w:rsid w:val="006B1AE6"/>
    <w:rsid w:val="007D77B1"/>
    <w:rsid w:val="008906E7"/>
    <w:rsid w:val="00892A34"/>
    <w:rsid w:val="008A1775"/>
    <w:rsid w:val="008C6217"/>
    <w:rsid w:val="008E3E3C"/>
    <w:rsid w:val="00935CB9"/>
    <w:rsid w:val="00A03B6D"/>
    <w:rsid w:val="00A05AA6"/>
    <w:rsid w:val="00A1600D"/>
    <w:rsid w:val="00A166B6"/>
    <w:rsid w:val="00AD689E"/>
    <w:rsid w:val="00AE0332"/>
    <w:rsid w:val="00B252BF"/>
    <w:rsid w:val="00B36638"/>
    <w:rsid w:val="00C22153"/>
    <w:rsid w:val="00C468FD"/>
    <w:rsid w:val="00D37AE5"/>
    <w:rsid w:val="00D42087"/>
    <w:rsid w:val="00D43E09"/>
    <w:rsid w:val="00E413E1"/>
    <w:rsid w:val="00E4489A"/>
    <w:rsid w:val="00E47B31"/>
    <w:rsid w:val="00F40B7F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68EC"/>
  <w15:chartTrackingRefBased/>
  <w15:docId w15:val="{C4EDA82C-798B-0B45-B219-A43F42A9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AE1EDFE-ACAB-384A-83AE-29F9C6017A87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%7b8AE1EDFE-ACAB-384A-83AE-29F9C6017A87%7dtf16392134.dotx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ravshan yusupov</cp:lastModifiedBy>
  <cp:revision>2</cp:revision>
  <dcterms:created xsi:type="dcterms:W3CDTF">2022-09-18T07:16:00Z</dcterms:created>
  <dcterms:modified xsi:type="dcterms:W3CDTF">2022-09-18T07:16:00Z</dcterms:modified>
</cp:coreProperties>
</file>